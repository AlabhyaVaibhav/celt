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32"/>
          <w:szCs w:val="32"/>
        </w:rPr>
        <w:t>NEELANJANA CHAKRABARTY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PRESENT ADDRESS- </w:t>
      </w:r>
      <w:r>
        <w:rPr>
          <w:b w:val="0"/>
          <w:bCs w:val="0"/>
          <w:sz w:val="28"/>
          <w:szCs w:val="28"/>
        </w:rPr>
        <w:t>QUEEN</w:t>
      </w:r>
      <w:r>
        <w:rPr>
          <w:rFonts w:hint="default"/>
          <w:b w:val="0"/>
          <w:bCs w:val="0"/>
          <w:sz w:val="28"/>
          <w:szCs w:val="28"/>
        </w:rPr>
        <w:t>’S CASTLE 5,KSRM CAMPUS 7,KIIT UNIVERSITY,PATIA,BHUBANESHWAR-751024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CONTACT NO-</w:t>
      </w:r>
      <w:r>
        <w:rPr>
          <w:rFonts w:hint="default"/>
          <w:b w:val="0"/>
          <w:bCs w:val="0"/>
          <w:sz w:val="28"/>
          <w:szCs w:val="28"/>
        </w:rPr>
        <w:t xml:space="preserve"> 9432265761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EMAIL ID- </w:t>
      </w: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"mailto:neelanjana.chakraborty14@gmail.com"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14"/>
          <w:rFonts w:hint="default"/>
          <w:b w:val="0"/>
          <w:bCs w:val="0"/>
          <w:sz w:val="28"/>
          <w:szCs w:val="28"/>
        </w:rPr>
        <w:t>neelanjana.chakraborty14@gmail.com</w:t>
      </w:r>
      <w:r>
        <w:rPr>
          <w:rFonts w:hint="default"/>
          <w:b w:val="0"/>
          <w:bCs w:val="0"/>
          <w:sz w:val="28"/>
          <w:szCs w:val="28"/>
        </w:rPr>
        <w:fldChar w:fldCharType="end"/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CAREER OBJECTIVE- </w:t>
      </w:r>
      <w:r>
        <w:rPr>
          <w:rFonts w:hint="default"/>
          <w:b w:val="0"/>
          <w:bCs w:val="0"/>
          <w:sz w:val="28"/>
          <w:szCs w:val="28"/>
        </w:rPr>
        <w:t>I am an enthusiastic and energetic Electrical Engineering student.My goal is to work as an analyst or a consultant in ace multinationals.I have a friendly personality with an intuitive understanding of people which makes me a great team player.I bring a positive attitude, great communication skills and passion to my work.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EDUCATIONAL QUALIFICATIONS-</w:t>
      </w:r>
    </w:p>
    <w:p>
      <w:pPr>
        <w:rPr>
          <w:rFonts w:hint="default"/>
          <w:b/>
          <w:bCs/>
          <w:sz w:val="28"/>
          <w:szCs w:val="28"/>
        </w:rPr>
      </w:pPr>
    </w:p>
    <w:tbl>
      <w:tblPr>
        <w:tblStyle w:val="16"/>
        <w:tblW w:w="11943" w:type="dxa"/>
        <w:tblInd w:w="-13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0"/>
        <w:gridCol w:w="3030"/>
        <w:gridCol w:w="1920"/>
        <w:gridCol w:w="2010"/>
        <w:gridCol w:w="2343"/>
      </w:tblGrid>
      <w:tr>
        <w:trPr>
          <w:trHeight w:val="739" w:hRule="atLeast"/>
        </w:trPr>
        <w:tc>
          <w:tcPr>
            <w:tcW w:w="2640" w:type="dxa"/>
          </w:tcPr>
          <w:p>
            <w:pPr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 xml:space="preserve">YEAR OF 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PASSING</w:t>
            </w:r>
          </w:p>
        </w:tc>
        <w:tc>
          <w:tcPr>
            <w:tcW w:w="3030" w:type="dxa"/>
          </w:tcPr>
          <w:p>
            <w:pPr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EXAMINATIONS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SCHOOL/ COLLEGE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BOARD/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2343" w:type="dxa"/>
          </w:tcPr>
          <w:p>
            <w:pPr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PERCENTAGE OF MARKS</w:t>
            </w:r>
          </w:p>
        </w:tc>
      </w:tr>
      <w:tr>
        <w:trPr>
          <w:trHeight w:val="549" w:hRule="atLeast"/>
        </w:trPr>
        <w:tc>
          <w:tcPr>
            <w:tcW w:w="26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2020(expected)</w:t>
            </w:r>
          </w:p>
        </w:tc>
        <w:tc>
          <w:tcPr>
            <w:tcW w:w="30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Btech &amp; Mtech Dual Degree in Electrical Engg.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KIIT UNIVERSITY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KIIT UNIVERSITY</w:t>
            </w:r>
          </w:p>
        </w:tc>
        <w:tc>
          <w:tcPr>
            <w:tcW w:w="2343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</w:rPr>
              <w:t>8.5(UPTO 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>nd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</w:rPr>
              <w:t xml:space="preserve"> semsester)</w:t>
            </w:r>
          </w:p>
        </w:tc>
      </w:tr>
      <w:tr>
        <w:trPr>
          <w:trHeight w:val="604" w:hRule="atLeast"/>
        </w:trPr>
        <w:tc>
          <w:tcPr>
            <w:tcW w:w="26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2015</w:t>
            </w:r>
          </w:p>
        </w:tc>
        <w:tc>
          <w:tcPr>
            <w:tcW w:w="30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12th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G.D BIRLA CENTRE FOR EDUCATION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ISC</w:t>
            </w:r>
          </w:p>
        </w:tc>
        <w:tc>
          <w:tcPr>
            <w:tcW w:w="2343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87.5</w:t>
            </w:r>
          </w:p>
        </w:tc>
      </w:tr>
      <w:tr>
        <w:trPr>
          <w:trHeight w:val="568" w:hRule="atLeast"/>
        </w:trPr>
        <w:tc>
          <w:tcPr>
            <w:tcW w:w="26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2013</w:t>
            </w:r>
          </w:p>
        </w:tc>
        <w:tc>
          <w:tcPr>
            <w:tcW w:w="30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10th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G.D BIRLA CENTRE FOR EDUCATION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ICSE</w:t>
            </w:r>
          </w:p>
        </w:tc>
        <w:tc>
          <w:tcPr>
            <w:tcW w:w="2343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91.2</w:t>
            </w:r>
          </w:p>
        </w:tc>
      </w:tr>
    </w:tbl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TECHNICAL SKILLS-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Languages: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C++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Java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PRE-PROFFESIONAL EXPERIENCE-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Filmmaker, Cinematographer/photographer and screenwriter at KIIT STUDENTS’ FILM SOCIETY.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HOBBIES/INTERESTS-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Reading fictions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Writing scripts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Live Photography 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Table tennis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Sketching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E9899B9"/>
    <w:rsid w:val="FE9899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2016-06-27T13:05:00Z</dcterms:created>
  <dc:creator>kiit</dc:creator>
  <cp:lastModifiedBy>kiit</cp:lastModifiedBy>
  <dcterms:modified xsi:type="dcterms:W3CDTF">2016-06-27T13:54:57Z</dcterms:modified>
  <dc:title>           NEELANJANA CHAKRABARTY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16393渰۴-9.1.0.4961</vt:lpwstr>
  </property>
</Properties>
</file>